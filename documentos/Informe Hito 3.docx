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2902E8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Informe Hito 3</w:t>
      </w:r>
    </w:p>
    <w:p w:rsidR="00827275" w:rsidRDefault="002902E8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Grupo Roxanne López van Dooren</w:t>
      </w:r>
    </w:p>
    <w:p w:rsidR="002902E8" w:rsidRDefault="002902E8" w:rsidP="002902E8">
      <w:pPr>
        <w:rPr>
          <w:lang w:val="es-ES"/>
        </w:rPr>
      </w:pPr>
    </w:p>
    <w:p w:rsidR="00827275" w:rsidRDefault="002902E8" w:rsidP="002902E8">
      <w:pPr>
        <w:pStyle w:val="Ttulo2"/>
        <w:jc w:val="center"/>
        <w:rPr>
          <w:lang w:val="es-ES"/>
        </w:rPr>
      </w:pPr>
      <w:r>
        <w:rPr>
          <w:lang w:val="es-ES"/>
        </w:rPr>
        <w:t>Iteración 9</w:t>
      </w:r>
    </w:p>
    <w:p w:rsidR="002902E8" w:rsidRPr="002902E8" w:rsidRDefault="002902E8" w:rsidP="002902E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2E8" w:rsidTr="002902E8">
        <w:tc>
          <w:tcPr>
            <w:tcW w:w="3116" w:type="dxa"/>
            <w:shd w:val="clear" w:color="auto" w:fill="FBDFCF" w:themeFill="accent2" w:themeFillTint="33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Funcionalidad/Entregable</w:t>
            </w:r>
          </w:p>
        </w:tc>
        <w:tc>
          <w:tcPr>
            <w:tcW w:w="3117" w:type="dxa"/>
            <w:shd w:val="clear" w:color="auto" w:fill="FBDFCF" w:themeFill="accent2" w:themeFillTint="33"/>
          </w:tcPr>
          <w:p w:rsidR="002902E8" w:rsidRPr="002902E8" w:rsidRDefault="002902E8" w:rsidP="002902E8">
            <w:pPr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Estado</w:t>
            </w:r>
          </w:p>
        </w:tc>
        <w:tc>
          <w:tcPr>
            <w:tcW w:w="3117" w:type="dxa"/>
            <w:shd w:val="clear" w:color="auto" w:fill="FBDFCF" w:themeFill="accent2" w:themeFillTint="33"/>
          </w:tcPr>
          <w:p w:rsidR="002902E8" w:rsidRPr="002902E8" w:rsidRDefault="002902E8" w:rsidP="002902E8">
            <w:pPr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Observaciones</w:t>
            </w:r>
          </w:p>
        </w:tc>
      </w:tr>
      <w:tr w:rsidR="002902E8" w:rsidTr="002902E8">
        <w:tc>
          <w:tcPr>
            <w:tcW w:w="3116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Montar vídeo del logo de la empresa</w:t>
            </w:r>
          </w:p>
        </w:tc>
        <w:tc>
          <w:tcPr>
            <w:tcW w:w="3117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Realizado</w:t>
            </w:r>
          </w:p>
        </w:tc>
        <w:tc>
          <w:tcPr>
            <w:tcW w:w="3117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2902E8">
        <w:tc>
          <w:tcPr>
            <w:tcW w:w="3116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Desarrollar página de playlists</w:t>
            </w:r>
          </w:p>
        </w:tc>
        <w:tc>
          <w:tcPr>
            <w:tcW w:w="3117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Realizado</w:t>
            </w:r>
          </w:p>
        </w:tc>
        <w:tc>
          <w:tcPr>
            <w:tcW w:w="3117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2902E8">
        <w:tc>
          <w:tcPr>
            <w:tcW w:w="3116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 xml:space="preserve">Reproducir audio </w:t>
            </w:r>
          </w:p>
        </w:tc>
        <w:tc>
          <w:tcPr>
            <w:tcW w:w="3117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Realizado</w:t>
            </w:r>
          </w:p>
        </w:tc>
        <w:tc>
          <w:tcPr>
            <w:tcW w:w="3117" w:type="dxa"/>
          </w:tcPr>
          <w:p w:rsidR="002902E8" w:rsidRPr="002902E8" w:rsidRDefault="002902E8" w:rsidP="002902E8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Sólo funcional en S4</w:t>
            </w:r>
          </w:p>
        </w:tc>
      </w:tr>
    </w:tbl>
    <w:p w:rsidR="002902E8" w:rsidRDefault="002902E8">
      <w:pPr>
        <w:rPr>
          <w:noProof/>
          <w:lang w:val="es-ES"/>
        </w:rPr>
      </w:pPr>
    </w:p>
    <w:p w:rsidR="002902E8" w:rsidRDefault="002902E8">
      <w:pPr>
        <w:rPr>
          <w:noProof/>
          <w:lang w:val="es-ES"/>
        </w:rPr>
      </w:pPr>
    </w:p>
    <w:p w:rsidR="002902E8" w:rsidRDefault="002902E8" w:rsidP="002902E8">
      <w:pPr>
        <w:pStyle w:val="Ttulo2"/>
        <w:jc w:val="center"/>
        <w:rPr>
          <w:lang w:val="es-ES"/>
        </w:rPr>
      </w:pPr>
      <w:r>
        <w:rPr>
          <w:lang w:val="es-ES"/>
        </w:rPr>
        <w:t>Iteración 10</w:t>
      </w:r>
    </w:p>
    <w:p w:rsidR="002902E8" w:rsidRPr="002902E8" w:rsidRDefault="002902E8" w:rsidP="002902E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2E8" w:rsidTr="00564620">
        <w:tc>
          <w:tcPr>
            <w:tcW w:w="3116" w:type="dxa"/>
            <w:shd w:val="clear" w:color="auto" w:fill="FBDFCF" w:themeFill="accent2" w:themeFillTint="33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Funcionalidad/Entregable</w:t>
            </w:r>
          </w:p>
        </w:tc>
        <w:tc>
          <w:tcPr>
            <w:tcW w:w="3117" w:type="dxa"/>
            <w:shd w:val="clear" w:color="auto" w:fill="FBDFCF" w:themeFill="accent2" w:themeFillTint="33"/>
          </w:tcPr>
          <w:p w:rsidR="002902E8" w:rsidRPr="002902E8" w:rsidRDefault="002902E8" w:rsidP="00564620">
            <w:pPr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Estado</w:t>
            </w:r>
          </w:p>
        </w:tc>
        <w:tc>
          <w:tcPr>
            <w:tcW w:w="3117" w:type="dxa"/>
            <w:shd w:val="clear" w:color="auto" w:fill="FBDFCF" w:themeFill="accent2" w:themeFillTint="33"/>
          </w:tcPr>
          <w:p w:rsidR="002902E8" w:rsidRPr="002902E8" w:rsidRDefault="002902E8" w:rsidP="00564620">
            <w:pPr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Observaciones</w:t>
            </w:r>
          </w:p>
        </w:tc>
      </w:tr>
      <w:tr w:rsidR="002902E8" w:rsidTr="00564620">
        <w:tc>
          <w:tcPr>
            <w:tcW w:w="3116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Desarrollar manejador de eventos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Incompleto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Todavía no funciona correctamente</w:t>
            </w:r>
          </w:p>
        </w:tc>
      </w:tr>
      <w:tr w:rsidR="002902E8" w:rsidTr="00564620">
        <w:tc>
          <w:tcPr>
            <w:tcW w:w="3116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Cargar materiales en el Motor Gráfico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Realizado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564620">
        <w:tc>
          <w:tcPr>
            <w:tcW w:w="3116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Dibujar bocetos iniciales trailer del proyecto</w:t>
            </w:r>
            <w:r>
              <w:rPr>
                <w:noProof/>
                <w:sz w:val="20"/>
                <w:lang w:val="es-ES"/>
              </w:rPr>
              <w:t xml:space="preserve"> 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Realizado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564620">
        <w:tc>
          <w:tcPr>
            <w:tcW w:w="3116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Añadir listas de reproducción a eventos</w:t>
            </w:r>
          </w:p>
        </w:tc>
        <w:tc>
          <w:tcPr>
            <w:tcW w:w="3117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Incompleto</w:t>
            </w:r>
          </w:p>
        </w:tc>
        <w:tc>
          <w:tcPr>
            <w:tcW w:w="3117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Mala organización entre eventos y canciones</w:t>
            </w:r>
          </w:p>
        </w:tc>
      </w:tr>
    </w:tbl>
    <w:p w:rsidR="002902E8" w:rsidRDefault="002902E8">
      <w:pPr>
        <w:rPr>
          <w:noProof/>
          <w:lang w:val="es-ES"/>
        </w:rPr>
      </w:pPr>
    </w:p>
    <w:p w:rsidR="002902E8" w:rsidRDefault="002902E8" w:rsidP="002902E8">
      <w:pPr>
        <w:pStyle w:val="Ttulo2"/>
        <w:jc w:val="center"/>
        <w:rPr>
          <w:lang w:val="es-ES"/>
        </w:rPr>
      </w:pPr>
      <w:r>
        <w:rPr>
          <w:lang w:val="es-ES"/>
        </w:rPr>
        <w:t>Iteración 11</w:t>
      </w:r>
    </w:p>
    <w:p w:rsidR="002902E8" w:rsidRPr="002902E8" w:rsidRDefault="002902E8" w:rsidP="002902E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2E8" w:rsidTr="00564620">
        <w:tc>
          <w:tcPr>
            <w:tcW w:w="3116" w:type="dxa"/>
            <w:shd w:val="clear" w:color="auto" w:fill="FBDFCF" w:themeFill="accent2" w:themeFillTint="33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Funcionalidad/Entregable</w:t>
            </w:r>
          </w:p>
        </w:tc>
        <w:tc>
          <w:tcPr>
            <w:tcW w:w="3117" w:type="dxa"/>
            <w:shd w:val="clear" w:color="auto" w:fill="FBDFCF" w:themeFill="accent2" w:themeFillTint="33"/>
          </w:tcPr>
          <w:p w:rsidR="002902E8" w:rsidRPr="002902E8" w:rsidRDefault="002902E8" w:rsidP="00564620">
            <w:pPr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Estado</w:t>
            </w:r>
          </w:p>
        </w:tc>
        <w:tc>
          <w:tcPr>
            <w:tcW w:w="3117" w:type="dxa"/>
            <w:shd w:val="clear" w:color="auto" w:fill="FBDFCF" w:themeFill="accent2" w:themeFillTint="33"/>
          </w:tcPr>
          <w:p w:rsidR="002902E8" w:rsidRPr="002902E8" w:rsidRDefault="002902E8" w:rsidP="00564620">
            <w:pPr>
              <w:jc w:val="center"/>
              <w:rPr>
                <w:noProof/>
                <w:sz w:val="20"/>
                <w:lang w:val="es-ES"/>
              </w:rPr>
            </w:pPr>
            <w:r w:rsidRPr="002902E8">
              <w:rPr>
                <w:noProof/>
                <w:sz w:val="20"/>
                <w:lang w:val="es-ES"/>
              </w:rPr>
              <w:t>Observaciones</w:t>
            </w:r>
          </w:p>
        </w:tc>
      </w:tr>
      <w:tr w:rsidR="002902E8" w:rsidTr="00564620">
        <w:tc>
          <w:tcPr>
            <w:tcW w:w="3116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Añadir o eliminar usuarios en eventos activos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Incompleto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564620">
        <w:tc>
          <w:tcPr>
            <w:tcW w:w="3116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Añadir o eliminar canciones en eventos activos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Incompleto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564620">
        <w:tc>
          <w:tcPr>
            <w:tcW w:w="3116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lastRenderedPageBreak/>
              <w:t>Añadir evento a favoritos</w:t>
            </w:r>
            <w:r>
              <w:rPr>
                <w:noProof/>
                <w:sz w:val="20"/>
                <w:lang w:val="es-ES"/>
              </w:rPr>
              <w:t xml:space="preserve"> 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Incompleto</w:t>
            </w:r>
          </w:p>
        </w:tc>
        <w:tc>
          <w:tcPr>
            <w:tcW w:w="3117" w:type="dxa"/>
          </w:tcPr>
          <w:p w:rsidR="002902E8" w:rsidRP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564620">
        <w:tc>
          <w:tcPr>
            <w:tcW w:w="3116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Realizar trailer del proyecto</w:t>
            </w:r>
          </w:p>
        </w:tc>
        <w:tc>
          <w:tcPr>
            <w:tcW w:w="3117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Realizado</w:t>
            </w:r>
          </w:p>
        </w:tc>
        <w:tc>
          <w:tcPr>
            <w:tcW w:w="3117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564620">
        <w:tc>
          <w:tcPr>
            <w:tcW w:w="3116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Corregir bugs</w:t>
            </w:r>
          </w:p>
        </w:tc>
        <w:tc>
          <w:tcPr>
            <w:tcW w:w="3117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Incompleto</w:t>
            </w:r>
          </w:p>
        </w:tc>
        <w:tc>
          <w:tcPr>
            <w:tcW w:w="3117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</w:p>
        </w:tc>
      </w:tr>
      <w:tr w:rsidR="002902E8" w:rsidTr="00564620">
        <w:tc>
          <w:tcPr>
            <w:tcW w:w="3116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Rellenar documentos</w:t>
            </w:r>
          </w:p>
        </w:tc>
        <w:tc>
          <w:tcPr>
            <w:tcW w:w="3117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Realizado</w:t>
            </w:r>
          </w:p>
        </w:tc>
        <w:tc>
          <w:tcPr>
            <w:tcW w:w="3117" w:type="dxa"/>
          </w:tcPr>
          <w:p w:rsidR="002902E8" w:rsidRDefault="002902E8" w:rsidP="00564620">
            <w:pPr>
              <w:spacing w:line="360" w:lineRule="auto"/>
              <w:jc w:val="center"/>
              <w:rPr>
                <w:noProof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t>-</w:t>
            </w:r>
            <w:bookmarkStart w:id="0" w:name="_GoBack"/>
            <w:bookmarkEnd w:id="0"/>
          </w:p>
        </w:tc>
      </w:tr>
    </w:tbl>
    <w:p w:rsidR="002902E8" w:rsidRPr="00F42F63" w:rsidRDefault="002902E8">
      <w:pPr>
        <w:rPr>
          <w:noProof/>
          <w:lang w:val="es-ES"/>
        </w:rPr>
      </w:pPr>
    </w:p>
    <w:sectPr w:rsidR="002902E8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E8"/>
    <w:rsid w:val="002902E8"/>
    <w:rsid w:val="00827275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7824"/>
  <w15:chartTrackingRefBased/>
  <w15:docId w15:val="{1C5F6B1D-CDC0-4C41-A03B-72DB74F2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29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xan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12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 López van Dooren</dc:creator>
  <cp:keywords/>
  <cp:lastModifiedBy>Roxanne López van Dooren</cp:lastModifiedBy>
  <cp:revision>1</cp:revision>
  <dcterms:created xsi:type="dcterms:W3CDTF">2016-05-20T17:43:00Z</dcterms:created>
  <dcterms:modified xsi:type="dcterms:W3CDTF">2016-05-20T17:55:00Z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